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F9" w:rsidRDefault="00A87AF9" w:rsidP="00A87AF9">
      <w:pPr>
        <w:rPr>
          <w:rFonts w:hint="eastAsia"/>
        </w:rPr>
      </w:pPr>
    </w:p>
    <w:p w:rsidR="00A87AF9" w:rsidRDefault="00FC39A3" w:rsidP="00F65B6F">
      <w:pPr>
        <w:pStyle w:val="a4"/>
      </w:pPr>
      <w:r>
        <w:rPr>
          <w:rFonts w:hint="eastAsia"/>
        </w:rPr>
        <w:t>WOLFSSL</w:t>
      </w:r>
      <w:r>
        <w:rPr>
          <w:rFonts w:hint="eastAsia"/>
        </w:rPr>
        <w:t>资源占比分析</w:t>
      </w:r>
      <w:r>
        <w:t xml:space="preserve"> </w:t>
      </w:r>
    </w:p>
    <w:p w:rsidR="008C1BC0" w:rsidRPr="00EF0130" w:rsidRDefault="008C1BC0" w:rsidP="00A87AF9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AE33BC">
        <w:rPr>
          <w:rFonts w:ascii="新宋体" w:hAnsi="新宋体" w:hint="eastAsia"/>
          <w:sz w:val="24"/>
        </w:rPr>
        <w:t>张前福</w:t>
      </w:r>
    </w:p>
    <w:p w:rsidR="00332B27" w:rsidRDefault="00A0344D" w:rsidP="00332B27">
      <w:pPr>
        <w:pStyle w:val="1"/>
        <w:rPr>
          <w:rFonts w:hint="eastAsia"/>
        </w:rPr>
      </w:pPr>
      <w:r>
        <w:rPr>
          <w:rFonts w:hint="eastAsia"/>
        </w:rPr>
        <w:t>静态</w:t>
      </w:r>
      <w:r w:rsidR="00AE33BC">
        <w:rPr>
          <w:rFonts w:hint="eastAsia"/>
        </w:rPr>
        <w:t>资源占比</w:t>
      </w:r>
      <w:r w:rsidR="009B0AC7">
        <w:rPr>
          <w:rFonts w:hint="eastAsia"/>
        </w:rPr>
        <w:t>分析</w:t>
      </w:r>
    </w:p>
    <w:p w:rsidR="00F234AF" w:rsidRDefault="00F234AF" w:rsidP="00F234AF">
      <w:pPr>
        <w:pStyle w:val="a0"/>
        <w:rPr>
          <w:rFonts w:hint="eastAsia"/>
        </w:rPr>
      </w:pPr>
      <w:r>
        <w:rPr>
          <w:rFonts w:hint="eastAsia"/>
        </w:rPr>
        <w:t>代码量情况：</w:t>
      </w:r>
    </w:p>
    <w:p w:rsidR="00F234AF" w:rsidRDefault="00F234AF" w:rsidP="00F234AF">
      <w:pPr>
        <w:pStyle w:val="a0"/>
        <w:rPr>
          <w:rFonts w:hint="eastAsia"/>
        </w:rPr>
      </w:pPr>
      <w:proofErr w:type="spellStart"/>
      <w:r>
        <w:t>W</w:t>
      </w:r>
      <w:r>
        <w:rPr>
          <w:rFonts w:hint="eastAsia"/>
        </w:rPr>
        <w:t>olfssl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加密部分占用</w:t>
      </w:r>
      <w:r>
        <w:rPr>
          <w:rFonts w:hint="eastAsia"/>
        </w:rPr>
        <w:t>ROM</w:t>
      </w:r>
      <w:r>
        <w:rPr>
          <w:rFonts w:hint="eastAsia"/>
        </w:rPr>
        <w:t>将近</w:t>
      </w:r>
      <w:r>
        <w:rPr>
          <w:rFonts w:hint="eastAsia"/>
        </w:rPr>
        <w:t xml:space="preserve">100KB </w:t>
      </w:r>
      <w:r>
        <w:rPr>
          <w:rFonts w:hint="eastAsia"/>
        </w:rPr>
        <w:t>，</w:t>
      </w:r>
      <w:r>
        <w:rPr>
          <w:rFonts w:hint="eastAsia"/>
        </w:rPr>
        <w:t>DATA</w:t>
      </w:r>
      <w:r w:rsidR="004D1095">
        <w:rPr>
          <w:rFonts w:hint="eastAsia"/>
        </w:rPr>
        <w:t>占用</w:t>
      </w:r>
      <w:r w:rsidR="004D1095">
        <w:rPr>
          <w:rFonts w:hint="eastAsia"/>
        </w:rPr>
        <w:t>100B</w:t>
      </w:r>
      <w:r w:rsidR="004D1095">
        <w:rPr>
          <w:rFonts w:hint="eastAsia"/>
        </w:rPr>
        <w:t>，</w:t>
      </w:r>
      <w:r w:rsidR="004D1095">
        <w:rPr>
          <w:rFonts w:hint="eastAsia"/>
        </w:rPr>
        <w:t>BSS</w:t>
      </w:r>
      <w:r w:rsidR="004D1095">
        <w:rPr>
          <w:rFonts w:hint="eastAsia"/>
        </w:rPr>
        <w:t>占用</w:t>
      </w:r>
      <w:r w:rsidR="004D1095">
        <w:rPr>
          <w:rFonts w:hint="eastAsia"/>
        </w:rPr>
        <w:t>16B</w:t>
      </w:r>
    </w:p>
    <w:p w:rsidR="00F234AF" w:rsidRDefault="00F234AF" w:rsidP="00F234A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69FDFC91" wp14:editId="5C9FE5C4">
            <wp:extent cx="54864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AF" w:rsidRDefault="00F234AF" w:rsidP="00F234A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4DD0C29A" wp14:editId="41581898">
            <wp:extent cx="5486400" cy="627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95" w:rsidRDefault="004D1095" w:rsidP="00F234A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1D581F90" wp14:editId="4AF96DFD">
            <wp:extent cx="5486400" cy="495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AF" w:rsidRDefault="00F234AF" w:rsidP="00F234AF">
      <w:pPr>
        <w:pStyle w:val="a0"/>
        <w:rPr>
          <w:rFonts w:hint="eastAsia"/>
        </w:rPr>
      </w:pPr>
      <w:proofErr w:type="spellStart"/>
      <w:r>
        <w:rPr>
          <w:rFonts w:hint="eastAsia"/>
        </w:rPr>
        <w:t>Wolfssl</w:t>
      </w:r>
      <w:proofErr w:type="spellEnd"/>
      <w:r>
        <w:rPr>
          <w:rFonts w:hint="eastAsia"/>
        </w:rPr>
        <w:t>实现部分</w:t>
      </w:r>
      <w:r w:rsidR="003B1FE1">
        <w:rPr>
          <w:rFonts w:hint="eastAsia"/>
        </w:rPr>
        <w:t>占用</w:t>
      </w:r>
      <w:r w:rsidR="003B1FE1">
        <w:rPr>
          <w:rFonts w:hint="eastAsia"/>
        </w:rPr>
        <w:t>ROM</w:t>
      </w:r>
      <w:r w:rsidR="005D58B7">
        <w:rPr>
          <w:rFonts w:hint="eastAsia"/>
        </w:rPr>
        <w:t>将近</w:t>
      </w:r>
      <w:r w:rsidR="005D58B7">
        <w:rPr>
          <w:rFonts w:hint="eastAsia"/>
        </w:rPr>
        <w:t>100KB</w:t>
      </w:r>
      <w:r w:rsidR="00791956">
        <w:rPr>
          <w:rFonts w:hint="eastAsia"/>
        </w:rPr>
        <w:t>，</w:t>
      </w:r>
      <w:r w:rsidR="00791956">
        <w:rPr>
          <w:rFonts w:hint="eastAsia"/>
        </w:rPr>
        <w:t>DATA</w:t>
      </w:r>
      <w:r w:rsidR="00791956">
        <w:rPr>
          <w:rFonts w:hint="eastAsia"/>
        </w:rPr>
        <w:t>占用</w:t>
      </w:r>
      <w:r w:rsidR="00791956">
        <w:rPr>
          <w:rFonts w:hint="eastAsia"/>
        </w:rPr>
        <w:t>60B</w:t>
      </w:r>
      <w:r w:rsidR="00791956">
        <w:rPr>
          <w:rFonts w:hint="eastAsia"/>
        </w:rPr>
        <w:t>，</w:t>
      </w:r>
      <w:r w:rsidR="00791956">
        <w:rPr>
          <w:rFonts w:hint="eastAsia"/>
        </w:rPr>
        <w:t>BSS</w:t>
      </w:r>
      <w:r w:rsidR="00791956">
        <w:rPr>
          <w:rFonts w:hint="eastAsia"/>
        </w:rPr>
        <w:t>占用</w:t>
      </w:r>
      <w:r w:rsidR="00791956">
        <w:rPr>
          <w:rFonts w:hint="eastAsia"/>
        </w:rPr>
        <w:t>4KB</w:t>
      </w:r>
    </w:p>
    <w:p w:rsidR="005D58B7" w:rsidRDefault="005D58B7" w:rsidP="00F234A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06D0EDBA" wp14:editId="0EA71476">
            <wp:extent cx="5486400" cy="6210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6" w:rsidRDefault="00791956" w:rsidP="00F234AF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5FBF535C" wp14:editId="46AE0D63">
            <wp:extent cx="5486400" cy="55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6" w:rsidRPr="00F234AF" w:rsidRDefault="00791956" w:rsidP="00F234AF">
      <w:pPr>
        <w:pStyle w:val="a0"/>
      </w:pPr>
      <w:r>
        <w:rPr>
          <w:noProof/>
        </w:rPr>
        <w:drawing>
          <wp:inline distT="0" distB="0" distL="0" distR="0" wp14:anchorId="41C5ADDB" wp14:editId="45FC048B">
            <wp:extent cx="5486400" cy="601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6" w:rsidRDefault="00791956" w:rsidP="00C315B5">
      <w:pPr>
        <w:pStyle w:val="a0"/>
        <w:ind w:left="425" w:firstLineChars="0" w:firstLine="0"/>
        <w:rPr>
          <w:rFonts w:hint="eastAsia"/>
        </w:rPr>
      </w:pPr>
    </w:p>
    <w:p w:rsidR="00791956" w:rsidRDefault="00791956" w:rsidP="00C315B5">
      <w:pPr>
        <w:pStyle w:val="a0"/>
        <w:ind w:left="425" w:firstLineChars="0" w:firstLine="0"/>
        <w:rPr>
          <w:rFonts w:hint="eastAsia"/>
        </w:rPr>
      </w:pPr>
      <w:r>
        <w:rPr>
          <w:rFonts w:hint="eastAsia"/>
        </w:rPr>
        <w:t>加密和测试用例占用</w:t>
      </w:r>
      <w:r>
        <w:rPr>
          <w:rFonts w:hint="eastAsia"/>
        </w:rPr>
        <w:t xml:space="preserve">ROM </w:t>
      </w:r>
      <w:r>
        <w:rPr>
          <w:rFonts w:hint="eastAsia"/>
        </w:rPr>
        <w:t>将近</w:t>
      </w:r>
      <w:r>
        <w:rPr>
          <w:rFonts w:hint="eastAsia"/>
        </w:rPr>
        <w:t>40KB  DATA</w:t>
      </w:r>
      <w:r>
        <w:rPr>
          <w:rFonts w:hint="eastAsia"/>
        </w:rPr>
        <w:t>占用将近</w:t>
      </w:r>
      <w:r>
        <w:rPr>
          <w:rFonts w:hint="eastAsia"/>
        </w:rPr>
        <w:t>12KB   BSS</w:t>
      </w:r>
      <w:r>
        <w:rPr>
          <w:rFonts w:hint="eastAsia"/>
        </w:rPr>
        <w:t>占用</w:t>
      </w:r>
      <w:r>
        <w:rPr>
          <w:rFonts w:hint="eastAsia"/>
        </w:rPr>
        <w:t>136B</w:t>
      </w:r>
    </w:p>
    <w:p w:rsidR="00791956" w:rsidRDefault="00791956" w:rsidP="00C315B5">
      <w:pPr>
        <w:pStyle w:val="a0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B256EA" wp14:editId="79CD43FE">
            <wp:extent cx="5486400" cy="5480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6" w:rsidRDefault="00791956" w:rsidP="00C315B5">
      <w:pPr>
        <w:pStyle w:val="a0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1FF94A" wp14:editId="54A71D3C">
            <wp:extent cx="5486400" cy="5295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56" w:rsidRDefault="00791956" w:rsidP="00C315B5">
      <w:pPr>
        <w:pStyle w:val="a0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0E7D46" wp14:editId="6218ED1B">
            <wp:extent cx="5486400" cy="5492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52" w:rsidRDefault="00963652" w:rsidP="00C315B5">
      <w:pPr>
        <w:pStyle w:val="a0"/>
        <w:ind w:left="425" w:firstLineChars="0" w:firstLine="0"/>
        <w:rPr>
          <w:rFonts w:hint="eastAsia"/>
        </w:rPr>
      </w:pPr>
    </w:p>
    <w:p w:rsidR="00963652" w:rsidRDefault="00963652" w:rsidP="00C315B5">
      <w:pPr>
        <w:pStyle w:val="a0"/>
        <w:ind w:left="425" w:firstLineChars="0" w:firstLine="0"/>
        <w:rPr>
          <w:rFonts w:hint="eastAsia"/>
        </w:rPr>
      </w:pPr>
    </w:p>
    <w:p w:rsidR="00963652" w:rsidRDefault="00963652" w:rsidP="00C315B5">
      <w:pPr>
        <w:pStyle w:val="a0"/>
        <w:ind w:left="425" w:firstLineChars="0" w:firstLine="0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SSL</w:t>
      </w:r>
      <w:r>
        <w:rPr>
          <w:rFonts w:hint="eastAsia"/>
        </w:rPr>
        <w:t>应用占用将近</w:t>
      </w:r>
      <w:r>
        <w:rPr>
          <w:rFonts w:hint="eastAsia"/>
        </w:rPr>
        <w:t>250KB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占用</w:t>
      </w:r>
      <w:r>
        <w:rPr>
          <w:rFonts w:hint="eastAsia"/>
        </w:rPr>
        <w:t>12KB,BSS</w:t>
      </w:r>
      <w:r>
        <w:rPr>
          <w:rFonts w:hint="eastAsia"/>
        </w:rPr>
        <w:t>占用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963652" w:rsidRDefault="00963652" w:rsidP="00C315B5">
      <w:pPr>
        <w:pStyle w:val="a0"/>
        <w:ind w:left="425" w:firstLineChars="0" w:firstLine="0"/>
        <w:rPr>
          <w:rFonts w:hint="eastAsia"/>
        </w:rPr>
      </w:pPr>
      <w:r>
        <w:rPr>
          <w:rFonts w:hint="eastAsia"/>
        </w:rPr>
        <w:lastRenderedPageBreak/>
        <w:t>动态内存直接从系统堆中直接分配，目前还不能统计出具体用量。</w:t>
      </w:r>
    </w:p>
    <w:p w:rsidR="00963652" w:rsidRPr="00963652" w:rsidRDefault="00963652" w:rsidP="00C315B5">
      <w:pPr>
        <w:pStyle w:val="a0"/>
        <w:ind w:left="425" w:firstLineChars="0" w:firstLine="0"/>
        <w:rPr>
          <w:rFonts w:hint="eastAsia"/>
        </w:rPr>
      </w:pPr>
      <w:r>
        <w:rPr>
          <w:rFonts w:hint="eastAsia"/>
        </w:rPr>
        <w:t>当建立一个</w:t>
      </w:r>
      <w:r>
        <w:rPr>
          <w:rFonts w:hint="eastAsia"/>
        </w:rPr>
        <w:t>SSL</w:t>
      </w:r>
      <w:r>
        <w:rPr>
          <w:rFonts w:hint="eastAsia"/>
        </w:rPr>
        <w:t>任务（</w:t>
      </w:r>
      <w:r>
        <w:rPr>
          <w:rFonts w:hint="eastAsia"/>
        </w:rPr>
        <w:t>hello world</w:t>
      </w:r>
      <w:r>
        <w:rPr>
          <w:rFonts w:hint="eastAsia"/>
        </w:rPr>
        <w:t>级别），使用的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空间将近</w:t>
      </w:r>
      <w:r>
        <w:rPr>
          <w:rFonts w:hint="eastAsia"/>
        </w:rPr>
        <w:t>5KB</w:t>
      </w:r>
    </w:p>
    <w:p w:rsidR="00C315B5" w:rsidRDefault="00C315B5" w:rsidP="00C315B5">
      <w:pPr>
        <w:pStyle w:val="a0"/>
        <w:ind w:left="425" w:firstLineChars="0" w:firstLine="0"/>
      </w:pPr>
      <w:r>
        <w:rPr>
          <w:noProof/>
        </w:rPr>
        <w:drawing>
          <wp:inline distT="0" distB="0" distL="0" distR="0" wp14:anchorId="7C42D4AE" wp14:editId="7C283645">
            <wp:extent cx="5486400" cy="2390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8A" w:rsidRPr="00A0344D" w:rsidRDefault="00C8768A" w:rsidP="00C8768A">
      <w:pPr>
        <w:pStyle w:val="a0"/>
        <w:ind w:firstLineChars="0" w:firstLine="0"/>
      </w:pPr>
      <w:bookmarkStart w:id="0" w:name="_GoBack"/>
      <w:bookmarkEnd w:id="0"/>
    </w:p>
    <w:p w:rsidR="004A31BF" w:rsidRDefault="004A31BF" w:rsidP="004A31BF">
      <w:pPr>
        <w:pStyle w:val="1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&lt;</w:instrText>
      </w:r>
      <w:r>
        <w:rPr>
          <w:rFonts w:hint="eastAsia"/>
        </w:rPr>
        <w:instrText>附录</w:instrText>
      </w:r>
      <w:r>
        <w:rPr>
          <w:rFonts w:hint="eastAsia"/>
        </w:rPr>
        <w:instrText>1&gt;</w:instrText>
      </w:r>
      <w:r>
        <w:instrText xml:space="preserve"> </w:instrText>
      </w:r>
      <w:r>
        <w:fldChar w:fldCharType="end"/>
      </w:r>
    </w:p>
    <w:p w:rsidR="004A31BF" w:rsidRPr="004A31BF" w:rsidRDefault="004A31BF" w:rsidP="004A31BF">
      <w:pPr>
        <w:pStyle w:val="a0"/>
      </w:pPr>
    </w:p>
    <w:sectPr w:rsidR="004A31BF" w:rsidRPr="004A31BF" w:rsidSect="00A87AF9">
      <w:headerReference w:type="default" r:id="rId18"/>
      <w:footerReference w:type="default" r:id="rId19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EE" w:rsidRDefault="006908EE">
      <w:r>
        <w:separator/>
      </w:r>
    </w:p>
  </w:endnote>
  <w:endnote w:type="continuationSeparator" w:id="0">
    <w:p w:rsidR="006908EE" w:rsidRDefault="0069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D13D1D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</w:t>
    </w:r>
    <w:proofErr w:type="gramStart"/>
    <w:r>
      <w:rPr>
        <w:rFonts w:eastAsia="黑体" w:hint="eastAsia"/>
      </w:rPr>
      <w:t>深瑞继保</w:t>
    </w:r>
    <w:proofErr w:type="gramEnd"/>
    <w:r>
      <w:rPr>
        <w:rFonts w:eastAsia="黑体" w:hint="eastAsia"/>
      </w:rPr>
      <w:t>自动化</w:t>
    </w:r>
    <w:r w:rsidR="007F527F">
      <w:rPr>
        <w:rFonts w:eastAsia="黑体" w:hint="eastAsia"/>
      </w:rPr>
      <w:t>有限公司</w:t>
    </w:r>
    <w:r w:rsidR="007F527F">
      <w:t xml:space="preserve">   </w:t>
    </w:r>
    <w:r w:rsidR="007F527F">
      <w:rPr>
        <w:rFonts w:hint="eastAsia"/>
      </w:rPr>
      <w:t xml:space="preserve">                  </w:t>
    </w:r>
    <w:r w:rsidR="007F527F">
      <w:t xml:space="preserve">                       </w:t>
    </w:r>
    <w:r w:rsidR="007F527F">
      <w:rPr>
        <w:rStyle w:val="a8"/>
        <w:rFonts w:hint="eastAsia"/>
      </w:rPr>
      <w:t xml:space="preserve">                 </w:t>
    </w:r>
    <w:r w:rsidR="007F527F">
      <w:rPr>
        <w:rStyle w:val="a8"/>
        <w:rFonts w:hint="eastAsia"/>
      </w:rPr>
      <w:t>第</w:t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ascii="Arial" w:hAnsi="Arial"/>
      </w:rPr>
      <w:fldChar w:fldCharType="begin"/>
    </w:r>
    <w:r w:rsidR="007F527F">
      <w:rPr>
        <w:rStyle w:val="a8"/>
        <w:rFonts w:ascii="Arial" w:hAnsi="Arial"/>
      </w:rPr>
      <w:instrText xml:space="preserve"> PAGE </w:instrText>
    </w:r>
    <w:r w:rsidR="007F527F">
      <w:rPr>
        <w:rStyle w:val="a8"/>
        <w:rFonts w:ascii="Arial" w:hAnsi="Arial"/>
      </w:rPr>
      <w:fldChar w:fldCharType="separate"/>
    </w:r>
    <w:r w:rsidR="00963652">
      <w:rPr>
        <w:rStyle w:val="a8"/>
        <w:rFonts w:ascii="Arial" w:hAnsi="Arial"/>
        <w:noProof/>
      </w:rPr>
      <w:t>1</w:t>
    </w:r>
    <w:r w:rsidR="007F527F">
      <w:rPr>
        <w:rStyle w:val="a8"/>
        <w:rFonts w:ascii="Arial" w:hAnsi="Arial"/>
      </w:rPr>
      <w:fldChar w:fldCharType="end"/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EE" w:rsidRDefault="006908EE">
      <w:r>
        <w:separator/>
      </w:r>
    </w:p>
  </w:footnote>
  <w:footnote w:type="continuationSeparator" w:id="0">
    <w:p w:rsidR="006908EE" w:rsidRDefault="00690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D9053C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4875" cy="171450"/>
          <wp:effectExtent l="0" t="0" r="952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7776">
      <w:tab/>
    </w:r>
    <w:r w:rsidR="00F65B6F">
      <w:fldChar w:fldCharType="begin"/>
    </w:r>
    <w:r w:rsidR="00F65B6F">
      <w:instrText xml:space="preserve"> STYLEREF  </w:instrText>
    </w:r>
    <w:r w:rsidR="00F65B6F">
      <w:instrText>文档题目</w:instrText>
    </w:r>
    <w:r w:rsidR="00F65B6F">
      <w:instrText xml:space="preserve"> </w:instrText>
    </w:r>
    <w:r w:rsidR="00F65B6F">
      <w:fldChar w:fldCharType="separate"/>
    </w:r>
    <w:r w:rsidR="00963652">
      <w:rPr>
        <w:rFonts w:hint="eastAsia"/>
        <w:noProof/>
      </w:rPr>
      <w:t>WOLFSSL</w:t>
    </w:r>
    <w:r w:rsidR="00963652">
      <w:rPr>
        <w:rFonts w:hint="eastAsia"/>
        <w:noProof/>
      </w:rPr>
      <w:t>资源占比分析</w:t>
    </w:r>
    <w:r w:rsidR="00F65B6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4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3C"/>
    <w:rsid w:val="000056CA"/>
    <w:rsid w:val="00020D61"/>
    <w:rsid w:val="00057FB3"/>
    <w:rsid w:val="000A2C75"/>
    <w:rsid w:val="000A7C08"/>
    <w:rsid w:val="000D06F6"/>
    <w:rsid w:val="000F255C"/>
    <w:rsid w:val="00121689"/>
    <w:rsid w:val="00124695"/>
    <w:rsid w:val="00125F7C"/>
    <w:rsid w:val="00127C89"/>
    <w:rsid w:val="00146AA3"/>
    <w:rsid w:val="00153C71"/>
    <w:rsid w:val="00170FF0"/>
    <w:rsid w:val="00232341"/>
    <w:rsid w:val="00233B2B"/>
    <w:rsid w:val="002D4378"/>
    <w:rsid w:val="00321D57"/>
    <w:rsid w:val="00332B27"/>
    <w:rsid w:val="0034710E"/>
    <w:rsid w:val="00365F62"/>
    <w:rsid w:val="003B1FE1"/>
    <w:rsid w:val="003C0C1D"/>
    <w:rsid w:val="003F1036"/>
    <w:rsid w:val="004047FE"/>
    <w:rsid w:val="004200EC"/>
    <w:rsid w:val="00436E34"/>
    <w:rsid w:val="0045598F"/>
    <w:rsid w:val="004710A4"/>
    <w:rsid w:val="004A31BF"/>
    <w:rsid w:val="004D1095"/>
    <w:rsid w:val="00503F44"/>
    <w:rsid w:val="00566D7D"/>
    <w:rsid w:val="005942F7"/>
    <w:rsid w:val="005D58B7"/>
    <w:rsid w:val="006064C9"/>
    <w:rsid w:val="00680C46"/>
    <w:rsid w:val="006908EE"/>
    <w:rsid w:val="00764418"/>
    <w:rsid w:val="00791956"/>
    <w:rsid w:val="007C2898"/>
    <w:rsid w:val="007F527F"/>
    <w:rsid w:val="008235BA"/>
    <w:rsid w:val="00837C97"/>
    <w:rsid w:val="00893CDA"/>
    <w:rsid w:val="008C1BC0"/>
    <w:rsid w:val="008F6B7F"/>
    <w:rsid w:val="00947B90"/>
    <w:rsid w:val="00957776"/>
    <w:rsid w:val="00963652"/>
    <w:rsid w:val="009647F9"/>
    <w:rsid w:val="009968C8"/>
    <w:rsid w:val="009B0AC7"/>
    <w:rsid w:val="009C4975"/>
    <w:rsid w:val="00A0344D"/>
    <w:rsid w:val="00A14155"/>
    <w:rsid w:val="00A239DE"/>
    <w:rsid w:val="00A346FD"/>
    <w:rsid w:val="00A66F8C"/>
    <w:rsid w:val="00A87AF9"/>
    <w:rsid w:val="00AA4CD5"/>
    <w:rsid w:val="00AC1390"/>
    <w:rsid w:val="00AE33BC"/>
    <w:rsid w:val="00AE61DE"/>
    <w:rsid w:val="00B2159D"/>
    <w:rsid w:val="00B76B9E"/>
    <w:rsid w:val="00BB006F"/>
    <w:rsid w:val="00C315B5"/>
    <w:rsid w:val="00C37B64"/>
    <w:rsid w:val="00C6397B"/>
    <w:rsid w:val="00C65C62"/>
    <w:rsid w:val="00C8768A"/>
    <w:rsid w:val="00CE565C"/>
    <w:rsid w:val="00D13D1D"/>
    <w:rsid w:val="00D469A5"/>
    <w:rsid w:val="00D57495"/>
    <w:rsid w:val="00D80079"/>
    <w:rsid w:val="00D83723"/>
    <w:rsid w:val="00D85EDC"/>
    <w:rsid w:val="00D9053C"/>
    <w:rsid w:val="00D90597"/>
    <w:rsid w:val="00DB48E5"/>
    <w:rsid w:val="00DD6894"/>
    <w:rsid w:val="00E034D2"/>
    <w:rsid w:val="00E05772"/>
    <w:rsid w:val="00E60EB0"/>
    <w:rsid w:val="00E679F7"/>
    <w:rsid w:val="00EC69D0"/>
    <w:rsid w:val="00ED7589"/>
    <w:rsid w:val="00EF0130"/>
    <w:rsid w:val="00F149C9"/>
    <w:rsid w:val="00F14F6C"/>
    <w:rsid w:val="00F234AF"/>
    <w:rsid w:val="00F25772"/>
    <w:rsid w:val="00F471C0"/>
    <w:rsid w:val="00F65B6F"/>
    <w:rsid w:val="00FC39A3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764418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764418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AE3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764418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764418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AE3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010;&#20154;&#20107;&#21153;\&#25991;&#26723;&#27169;&#26495;\DOC_SI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TotalTime>244</TotalTime>
  <Pages>2</Pages>
  <Words>52</Words>
  <Characters>302</Characters>
  <Application>Microsoft Office Word</Application>
  <DocSecurity>0</DocSecurity>
  <Lines>2</Lines>
  <Paragraphs>1</Paragraphs>
  <ScaleCrop>false</ScaleCrop>
  <Company>szNARI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zhangqf</dc:creator>
  <cp:lastModifiedBy>zhangqf</cp:lastModifiedBy>
  <cp:revision>47</cp:revision>
  <cp:lastPrinted>1900-12-31T16:00:00Z</cp:lastPrinted>
  <dcterms:created xsi:type="dcterms:W3CDTF">2017-02-28T10:57:00Z</dcterms:created>
  <dcterms:modified xsi:type="dcterms:W3CDTF">2017-05-18T03:04:00Z</dcterms:modified>
</cp:coreProperties>
</file>